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B21" w:rsidRDefault="003A4DAF">
      <w:pPr>
        <w:pStyle w:val="Heading1"/>
      </w:pPr>
      <w:r>
        <w:t>Design Document</w:t>
      </w:r>
    </w:p>
    <w:p w:rsidR="00666B21" w:rsidRDefault="003A4DAF">
      <w:pPr>
        <w:pStyle w:val="Heading2"/>
      </w:pPr>
      <w:r>
        <w:t>PDF Share and Schedule</w:t>
      </w:r>
    </w:p>
    <w:p w:rsidR="003A4DAF" w:rsidRDefault="003A4DAF" w:rsidP="003A4DAF"/>
    <w:p w:rsidR="003A4DAF" w:rsidRDefault="003A4DAF" w:rsidP="003A4DAF"/>
    <w:p w:rsidR="003A4DAF" w:rsidRDefault="003A4DAF" w:rsidP="003A4DAF"/>
    <w:p w:rsidR="003A4DAF" w:rsidRDefault="003A4DAF" w:rsidP="003A4DAF"/>
    <w:p w:rsidR="003A4DAF" w:rsidRDefault="003A4DAF" w:rsidP="003A4DAF"/>
    <w:p w:rsidR="003A4DAF" w:rsidRDefault="003A4DAF" w:rsidP="003A4DAF"/>
    <w:p w:rsidR="003A4DAF" w:rsidRDefault="003A4DAF" w:rsidP="003A4DAF"/>
    <w:p w:rsidR="003A4DAF" w:rsidRDefault="003A4DAF" w:rsidP="003A4DAF"/>
    <w:p w:rsidR="003A4DAF" w:rsidRPr="003A4DAF" w:rsidRDefault="003A4DAF" w:rsidP="003A4DAF"/>
    <w:p w:rsidR="003A4DAF" w:rsidRPr="003A4DAF" w:rsidRDefault="003A4DAF" w:rsidP="003A4DAF"/>
    <w:p w:rsidR="003A4DAF" w:rsidRDefault="003A4DAF" w:rsidP="003A4DAF">
      <w:pPr>
        <w:pStyle w:val="Heading2"/>
      </w:pPr>
      <w:r>
        <w:lastRenderedPageBreak/>
        <w:t>Activity Diagrams</w:t>
      </w:r>
    </w:p>
    <w:p w:rsidR="003A4DAF" w:rsidRDefault="003A4DAF" w:rsidP="003A4DAF">
      <w:pPr>
        <w:jc w:val="center"/>
      </w:pPr>
      <w:r>
        <w:t>Add</w:t>
      </w:r>
    </w:p>
    <w:p w:rsidR="003A4DAF" w:rsidRDefault="003A4DAF" w:rsidP="003A4DAF">
      <w:pPr>
        <w:jc w:val="center"/>
      </w:pPr>
      <w:r>
        <w:rPr>
          <w:noProof/>
        </w:rPr>
        <w:drawing>
          <wp:inline distT="0" distB="0" distL="0" distR="0">
            <wp:extent cx="6149380" cy="66185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0108" cy="664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DAF" w:rsidRDefault="003A4DAF" w:rsidP="003A4DAF">
      <w:pPr>
        <w:jc w:val="center"/>
      </w:pPr>
      <w:r>
        <w:lastRenderedPageBreak/>
        <w:t>Edit</w:t>
      </w:r>
    </w:p>
    <w:p w:rsidR="003A4DAF" w:rsidRDefault="003A4DAF" w:rsidP="003A4DAF">
      <w:pPr>
        <w:jc w:val="center"/>
      </w:pPr>
      <w:r>
        <w:rPr>
          <w:noProof/>
        </w:rPr>
        <w:drawing>
          <wp:inline distT="0" distB="0" distL="0" distR="0">
            <wp:extent cx="5094514" cy="7377392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DI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835" cy="743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DAF" w:rsidRDefault="003A4DAF" w:rsidP="003A4DAF">
      <w:pPr>
        <w:jc w:val="center"/>
      </w:pPr>
      <w:r>
        <w:lastRenderedPageBreak/>
        <w:t>Delete</w:t>
      </w:r>
    </w:p>
    <w:p w:rsidR="003A4DAF" w:rsidRDefault="003A4DAF" w:rsidP="003A4DAF">
      <w:pPr>
        <w:jc w:val="center"/>
      </w:pPr>
      <w:r>
        <w:rPr>
          <w:noProof/>
        </w:rPr>
        <w:drawing>
          <wp:inline distT="0" distB="0" distL="0" distR="0">
            <wp:extent cx="5399314" cy="5621025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LE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782" cy="562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DAF" w:rsidRDefault="003A4DAF" w:rsidP="003A4DAF">
      <w:pPr>
        <w:jc w:val="center"/>
      </w:pPr>
    </w:p>
    <w:p w:rsidR="003A4DAF" w:rsidRPr="003A4DAF" w:rsidRDefault="003A4DAF" w:rsidP="003A4DAF">
      <w:pPr>
        <w:jc w:val="center"/>
      </w:pPr>
    </w:p>
    <w:p w:rsidR="00666B21" w:rsidRDefault="00666B21"/>
    <w:p w:rsidR="003A4DAF" w:rsidRDefault="003A4DAF" w:rsidP="003A4DAF">
      <w:pPr>
        <w:pStyle w:val="Heading2"/>
      </w:pPr>
      <w:r>
        <w:lastRenderedPageBreak/>
        <w:t>Structural Modeling</w:t>
      </w:r>
    </w:p>
    <w:p w:rsidR="00C512AD" w:rsidRDefault="00C512AD" w:rsidP="00C512AD">
      <w:pPr>
        <w:jc w:val="center"/>
      </w:pPr>
      <w:r>
        <w:t>Main Module</w:t>
      </w:r>
    </w:p>
    <w:p w:rsidR="00C512AD" w:rsidRDefault="00D624B6" w:rsidP="00C512AD">
      <w:pPr>
        <w:jc w:val="center"/>
      </w:pPr>
      <w:r>
        <w:rPr>
          <w:noProof/>
        </w:rPr>
        <w:drawing>
          <wp:inline distT="0" distB="0" distL="0" distR="0">
            <wp:extent cx="6400800" cy="44773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4B6" w:rsidRDefault="00D624B6" w:rsidP="00C512AD">
      <w:pPr>
        <w:jc w:val="center"/>
      </w:pPr>
    </w:p>
    <w:p w:rsidR="00D624B6" w:rsidRDefault="00D624B6" w:rsidP="00C512AD">
      <w:pPr>
        <w:jc w:val="center"/>
      </w:pPr>
    </w:p>
    <w:p w:rsidR="00D624B6" w:rsidRPr="00C512AD" w:rsidRDefault="00D624B6" w:rsidP="00C512AD">
      <w:pPr>
        <w:jc w:val="center"/>
      </w:pPr>
    </w:p>
    <w:p w:rsidR="003A4DAF" w:rsidRPr="003A4DAF" w:rsidRDefault="003A4DAF" w:rsidP="003A4DAF"/>
    <w:p w:rsidR="003A4DAF" w:rsidRDefault="003A4DAF" w:rsidP="003A4DAF">
      <w:pPr>
        <w:pStyle w:val="Heading2"/>
      </w:pPr>
      <w:r>
        <w:lastRenderedPageBreak/>
        <w:t>Behavioral</w:t>
      </w:r>
      <w:r>
        <w:t xml:space="preserve"> Modeling</w:t>
      </w:r>
    </w:p>
    <w:p w:rsidR="000E6798" w:rsidRDefault="000C4C74" w:rsidP="000C4C74">
      <w:pPr>
        <w:jc w:val="center"/>
      </w:pPr>
      <w:r>
        <w:t>Data Flow</w:t>
      </w:r>
    </w:p>
    <w:p w:rsidR="000C4C74" w:rsidRDefault="000C4C74" w:rsidP="000C4C74">
      <w:pPr>
        <w:jc w:val="center"/>
      </w:pPr>
      <w:r>
        <w:rPr>
          <w:noProof/>
        </w:rPr>
        <w:drawing>
          <wp:inline distT="0" distB="0" distL="0" distR="0">
            <wp:extent cx="4838700" cy="5092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ehavio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C74" w:rsidRDefault="000C4C74" w:rsidP="000C4C74">
      <w:pPr>
        <w:jc w:val="center"/>
      </w:pPr>
    </w:p>
    <w:p w:rsidR="000C4C74" w:rsidRDefault="000C4C74" w:rsidP="000C4C74">
      <w:pPr>
        <w:jc w:val="center"/>
      </w:pPr>
    </w:p>
    <w:p w:rsidR="000C4C74" w:rsidRDefault="000C4C74" w:rsidP="000C4C74">
      <w:pPr>
        <w:jc w:val="center"/>
      </w:pPr>
    </w:p>
    <w:p w:rsidR="000C4C74" w:rsidRDefault="000C4C74" w:rsidP="000C4C74">
      <w:pPr>
        <w:jc w:val="center"/>
      </w:pPr>
    </w:p>
    <w:p w:rsidR="000C4C74" w:rsidRDefault="000C4C74" w:rsidP="000C4C74">
      <w:pPr>
        <w:jc w:val="center"/>
      </w:pPr>
    </w:p>
    <w:p w:rsidR="000C4C74" w:rsidRDefault="000C4C74" w:rsidP="000C4C74">
      <w:pPr>
        <w:jc w:val="center"/>
      </w:pPr>
      <w:r>
        <w:lastRenderedPageBreak/>
        <w:t>States</w:t>
      </w:r>
    </w:p>
    <w:p w:rsidR="000C4C74" w:rsidRPr="000E6798" w:rsidRDefault="000C4C74" w:rsidP="000C4C74">
      <w:pPr>
        <w:jc w:val="center"/>
      </w:pPr>
      <w:r>
        <w:rPr>
          <w:noProof/>
        </w:rPr>
        <w:drawing>
          <wp:inline distT="0" distB="0" distL="0" distR="0">
            <wp:extent cx="6400800" cy="61963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AT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19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DAF" w:rsidRPr="003A4DAF" w:rsidRDefault="003A4DAF" w:rsidP="003A4DAF"/>
    <w:p w:rsidR="003A4DAF" w:rsidRDefault="003A4DAF" w:rsidP="003A4DAF"/>
    <w:p w:rsidR="003A4DAF" w:rsidRPr="003A4DAF" w:rsidRDefault="003A4DAF" w:rsidP="003A4DAF"/>
    <w:p w:rsidR="003A4DAF" w:rsidRDefault="003A4DAF">
      <w:bookmarkStart w:id="0" w:name="_GoBack"/>
      <w:bookmarkEnd w:id="0"/>
    </w:p>
    <w:sectPr w:rsidR="003A4DAF">
      <w:footerReference w:type="default" r:id="rId13"/>
      <w:pgSz w:w="12240" w:h="15840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1705" w:rsidRDefault="00811705">
      <w:pPr>
        <w:spacing w:after="0" w:line="240" w:lineRule="auto"/>
      </w:pPr>
      <w:r>
        <w:separator/>
      </w:r>
    </w:p>
  </w:endnote>
  <w:endnote w:type="continuationSeparator" w:id="0">
    <w:p w:rsidR="00811705" w:rsidRDefault="00811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2893270"/>
      <w:docPartObj>
        <w:docPartGallery w:val="Page Numbers (Top of Page)"/>
        <w:docPartUnique/>
      </w:docPartObj>
    </w:sdtPr>
    <w:sdtEndPr/>
    <w:sdtContent>
      <w:p w:rsidR="00666B21" w:rsidRDefault="0081170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1705" w:rsidRDefault="00811705">
      <w:pPr>
        <w:spacing w:after="0" w:line="240" w:lineRule="auto"/>
      </w:pPr>
      <w:r>
        <w:separator/>
      </w:r>
    </w:p>
  </w:footnote>
  <w:footnote w:type="continuationSeparator" w:id="0">
    <w:p w:rsidR="00811705" w:rsidRDefault="008117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 w15:restartNumberingAfterBreak="0">
    <w:nsid w:val="06C7362E"/>
    <w:multiLevelType w:val="hybridMultilevel"/>
    <w:tmpl w:val="078A913A"/>
    <w:lvl w:ilvl="0" w:tplc="F108703C">
      <w:start w:val="1"/>
      <w:numFmt w:val="bullet"/>
      <w:pStyle w:val="List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8110EC"/>
    <w:multiLevelType w:val="hybridMultilevel"/>
    <w:tmpl w:val="A330FC92"/>
    <w:lvl w:ilvl="0" w:tplc="0B66C61A">
      <w:start w:val="1"/>
      <w:numFmt w:val="decimal"/>
      <w:pStyle w:val="ListNumber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DAF"/>
    <w:rsid w:val="00077C77"/>
    <w:rsid w:val="000C4C74"/>
    <w:rsid w:val="000E6798"/>
    <w:rsid w:val="003A4DAF"/>
    <w:rsid w:val="00666B21"/>
    <w:rsid w:val="00811705"/>
    <w:rsid w:val="00C512AD"/>
    <w:rsid w:val="00D6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98BF1"/>
  <w15:chartTrackingRefBased/>
  <w15:docId w15:val="{8FDE7D93-18A9-A546-B8B7-AA0A4E982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4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ListBullet">
    <w:name w:val="List Bullet"/>
    <w:basedOn w:val="Normal"/>
    <w:uiPriority w:val="10"/>
    <w:qFormat/>
    <w:pPr>
      <w:numPr>
        <w:numId w:val="7"/>
      </w:numPr>
      <w:spacing w:after="1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Cs/>
      <w:sz w:val="56"/>
    </w:rPr>
  </w:style>
  <w:style w:type="table" w:customStyle="1" w:styleId="ModernPaper">
    <w:name w:val="Modern Paper"/>
    <w:basedOn w:val="TableNormal"/>
    <w:uiPriority w:val="99"/>
    <w:pPr>
      <w:spacing w:before="200" w:line="240" w:lineRule="auto"/>
    </w:pPr>
    <w:tblPr>
      <w:tblBorders>
        <w:insideH w:val="single" w:sz="8" w:space="0" w:color="2A2A2A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09B3B" w:themeColor="accent1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E09B3B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A2A2A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E09B3B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A2A2A" w:themeColor="text2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QuoteChar">
    <w:name w:val="Quote Char"/>
    <w:basedOn w:val="DefaultParagraphFont"/>
    <w:link w:val="Quote"/>
    <w:uiPriority w:val="29"/>
    <w:rPr>
      <w:iCs/>
      <w:sz w:val="6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1"/>
    <w:qFormat/>
    <w:pPr>
      <w:numPr>
        <w:numId w:val="6"/>
      </w:numPr>
      <w:spacing w:after="120"/>
    </w:pPr>
  </w:style>
  <w:style w:type="paragraph" w:styleId="BlockText">
    <w:name w:val="Block Text"/>
    <w:basedOn w:val="Normal"/>
    <w:uiPriority w:val="31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en/Library/Containers/com.microsoft.Word/Data/Library/Application%20Support/Microsoft/Office/16.0/DTS/en-US%7b4F6D1475-FA02-A849-B53D-E00878A1BC4D%7d/%7bEFB89C8B-5317-DB4A-AF03-B0682F48BB62%7dtf10002078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Paper.dotx</Template>
  <TotalTime>10</TotalTime>
  <Pages>7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2019-11-05T21:25:00Z</dcterms:created>
  <dcterms:modified xsi:type="dcterms:W3CDTF">2019-11-05T22:13:00Z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TF10002028</vt:lpwstr>
  </property>
</Properties>
</file>